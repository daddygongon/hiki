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FD2" w:rsidRDefault="00605FD2" w:rsidP="00A6236C">
      <w:r>
        <w:t>float x=random(width);</w:t>
      </w:r>
      <w:r>
        <w:rPr>
          <w:rFonts w:hint="eastAsia"/>
        </w:rPr>
        <w:t xml:space="preserve">　　　</w:t>
      </w:r>
      <w:r>
        <w:t>random</w:t>
      </w:r>
      <w:r>
        <w:rPr>
          <w:rFonts w:hint="eastAsia"/>
        </w:rPr>
        <w:t>はネットで知って使うことにした</w:t>
      </w:r>
    </w:p>
    <w:p w:rsidR="00605FD2" w:rsidRDefault="00605FD2" w:rsidP="00A6236C">
      <w:r>
        <w:t>float y=random(height);</w:t>
      </w:r>
    </w:p>
    <w:p w:rsidR="00605FD2" w:rsidRDefault="00605FD2" w:rsidP="00A6236C"/>
    <w:p w:rsidR="00605FD2" w:rsidRDefault="00605FD2" w:rsidP="00A6236C">
      <w:r>
        <w:t>void setup() {</w:t>
      </w:r>
    </w:p>
    <w:p w:rsidR="00605FD2" w:rsidRDefault="00605FD2" w:rsidP="00A6236C">
      <w:r>
        <w:t xml:space="preserve">  size(960,640);</w:t>
      </w:r>
    </w:p>
    <w:p w:rsidR="00605FD2" w:rsidRDefault="00605FD2" w:rsidP="00A6236C">
      <w:r>
        <w:t xml:space="preserve">  noStroke();</w:t>
      </w:r>
    </w:p>
    <w:p w:rsidR="00605FD2" w:rsidRDefault="00605FD2" w:rsidP="00A6236C">
      <w:r>
        <w:t>}</w:t>
      </w:r>
    </w:p>
    <w:p w:rsidR="00605FD2" w:rsidRDefault="00605FD2" w:rsidP="00A6236C"/>
    <w:p w:rsidR="00605FD2" w:rsidRDefault="00605FD2" w:rsidP="00A6236C">
      <w:r>
        <w:t>void draw(){</w:t>
      </w:r>
    </w:p>
    <w:p w:rsidR="00605FD2" w:rsidRDefault="00605FD2" w:rsidP="00A6236C">
      <w:r>
        <w:t xml:space="preserve">  x=x+random(10);</w:t>
      </w:r>
      <w:r>
        <w:rPr>
          <w:rFonts w:hint="eastAsia"/>
        </w:rPr>
        <w:t xml:space="preserve">　　　　　　　　　　　　　　　　　　　　速度に変化を付けるため</w:t>
      </w:r>
    </w:p>
    <w:p w:rsidR="00605FD2" w:rsidRDefault="00605FD2" w:rsidP="00A6236C">
      <w:r>
        <w:t xml:space="preserve">  y=y+random(10);</w:t>
      </w:r>
    </w:p>
    <w:p w:rsidR="00605FD2" w:rsidRDefault="00605FD2" w:rsidP="00E46B66">
      <w:pPr>
        <w:ind w:rightChars="-150" w:right="-315"/>
      </w:pPr>
      <w:r>
        <w:t xml:space="preserve">  if (x &gt;= width) { x = random(width); }</w:t>
      </w:r>
      <w:r>
        <w:rPr>
          <w:rFonts w:hint="eastAsia"/>
        </w:rPr>
        <w:t xml:space="preserve">　　　　　端まで行ったら戻ってくるように</w:t>
      </w:r>
    </w:p>
    <w:p w:rsidR="00605FD2" w:rsidRDefault="00605FD2" w:rsidP="00E46B66">
      <w:pPr>
        <w:ind w:rightChars="-236" w:right="-496"/>
      </w:pPr>
      <w:r>
        <w:t xml:space="preserve">  if (y &gt;= height) { y = random(height); }</w:t>
      </w:r>
      <w:r>
        <w:rPr>
          <w:rFonts w:hint="eastAsia"/>
        </w:rPr>
        <w:t xml:space="preserve">　　　　　ランダムにした方が不規則になるから</w:t>
      </w:r>
    </w:p>
    <w:p w:rsidR="00605FD2" w:rsidRDefault="00605FD2" w:rsidP="00A6236C">
      <w:r>
        <w:t xml:space="preserve">  background(0);</w:t>
      </w:r>
      <w:r>
        <w:rPr>
          <w:rFonts w:hint="eastAsia"/>
        </w:rPr>
        <w:t xml:space="preserve">　　　　　　　　　　　　　　　　</w:t>
      </w:r>
    </w:p>
    <w:p w:rsidR="00605FD2" w:rsidRDefault="00605FD2" w:rsidP="00A6236C">
      <w:r>
        <w:t xml:space="preserve">  if(keyPressed){</w:t>
      </w:r>
      <w:r>
        <w:rPr>
          <w:rFonts w:hint="eastAsia"/>
        </w:rPr>
        <w:t xml:space="preserve">　　　　　　　　　　　　　　出す図形を複数作るため条件付けした</w:t>
      </w:r>
    </w:p>
    <w:p w:rsidR="00605FD2" w:rsidRDefault="00605FD2" w:rsidP="00A6236C">
      <w:r>
        <w:t xml:space="preserve">    if((key== 'r') || (key=='R')){</w:t>
      </w:r>
    </w:p>
    <w:p w:rsidR="00605FD2" w:rsidRDefault="00605FD2" w:rsidP="00A6236C">
      <w:r>
        <w:t xml:space="preserve">      if (mouseButton == RIGHT){</w:t>
      </w:r>
      <w:r>
        <w:rPr>
          <w:rFonts w:hint="eastAsia"/>
        </w:rPr>
        <w:t xml:space="preserve">　　　　　　　</w:t>
      </w:r>
    </w:p>
    <w:p w:rsidR="00605FD2" w:rsidRDefault="00605FD2" w:rsidP="00A6236C">
      <w:r>
        <w:t xml:space="preserve">        rect(x,height/2,random(20,200),random(20,200));</w:t>
      </w:r>
      <w:r>
        <w:rPr>
          <w:rFonts w:hint="eastAsia"/>
        </w:rPr>
        <w:t xml:space="preserve">　　　</w:t>
      </w:r>
      <w:bookmarkStart w:id="0" w:name="_GoBack"/>
      <w:bookmarkEnd w:id="0"/>
    </w:p>
    <w:p w:rsidR="00605FD2" w:rsidRDefault="00605FD2" w:rsidP="00A6236C">
      <w:r>
        <w:t xml:space="preserve">        fill(random(255), random(255),random(255));</w:t>
      </w:r>
      <w:r>
        <w:rPr>
          <w:rFonts w:hint="eastAsia"/>
        </w:rPr>
        <w:t xml:space="preserve">　　</w:t>
      </w:r>
    </w:p>
    <w:p w:rsidR="00605FD2" w:rsidRDefault="00605FD2" w:rsidP="00A6236C">
      <w:r>
        <w:rPr>
          <w:rFonts w:hint="eastAsia"/>
        </w:rPr>
        <w:t>単色だとつまらないので色が次々と変わるようにした</w:t>
      </w:r>
    </w:p>
    <w:p w:rsidR="00605FD2" w:rsidRDefault="00605FD2" w:rsidP="00A6236C">
      <w:r>
        <w:t xml:space="preserve">      }</w:t>
      </w:r>
    </w:p>
    <w:p w:rsidR="00605FD2" w:rsidRPr="00683A26" w:rsidRDefault="00605FD2" w:rsidP="00A6236C">
      <w:r>
        <w:t xml:space="preserve">      if (mouseButton == LEFT){</w:t>
      </w:r>
      <w:r>
        <w:rPr>
          <w:rFonts w:hint="eastAsia"/>
        </w:rPr>
        <w:t xml:space="preserve">　</w:t>
      </w:r>
      <w:r w:rsidRPr="00683A26">
        <w:rPr>
          <w:rFonts w:hint="eastAsia"/>
        </w:rPr>
        <w:t>マウスのボタンで縦・横・ランダムの３つに切り替え</w:t>
      </w:r>
    </w:p>
    <w:p w:rsidR="00605FD2" w:rsidRDefault="00605FD2" w:rsidP="00A6236C">
      <w:r>
        <w:t xml:space="preserve">        rect(width/2,y,random(20,200),random(20,200));</w:t>
      </w:r>
    </w:p>
    <w:p w:rsidR="00605FD2" w:rsidRDefault="00605FD2" w:rsidP="00A6236C">
      <w:r>
        <w:t xml:space="preserve">        fill(random(255), random(255),random(255));</w:t>
      </w:r>
    </w:p>
    <w:p w:rsidR="00605FD2" w:rsidRDefault="00605FD2" w:rsidP="00A6236C">
      <w:r>
        <w:t xml:space="preserve">      }</w:t>
      </w:r>
    </w:p>
    <w:p w:rsidR="00605FD2" w:rsidRDefault="00605FD2" w:rsidP="00A6236C">
      <w:r>
        <w:t xml:space="preserve">      if (mouseButton == CENTER){</w:t>
      </w:r>
    </w:p>
    <w:p w:rsidR="00605FD2" w:rsidRDefault="00605FD2" w:rsidP="00A6236C">
      <w:r>
        <w:t xml:space="preserve">        rect(random(width),random(height),random(20,200),random(20,200));</w:t>
      </w:r>
    </w:p>
    <w:p w:rsidR="00605FD2" w:rsidRDefault="00605FD2" w:rsidP="00A6236C">
      <w:r>
        <w:rPr>
          <w:rFonts w:hint="eastAsia"/>
        </w:rPr>
        <w:t>どちらもランダムにしたらどうなるのか試すと変化が多く面白かったので採用した</w:t>
      </w:r>
    </w:p>
    <w:p w:rsidR="00605FD2" w:rsidRDefault="00605FD2" w:rsidP="00A6236C">
      <w:r>
        <w:t xml:space="preserve">        fill(random(255), random(255),random(255));  </w:t>
      </w:r>
    </w:p>
    <w:p w:rsidR="00605FD2" w:rsidRDefault="00605FD2" w:rsidP="00A6236C">
      <w:r>
        <w:t xml:space="preserve">      }}}</w:t>
      </w:r>
    </w:p>
    <w:p w:rsidR="00605FD2" w:rsidRDefault="00605FD2" w:rsidP="00A6236C">
      <w:r>
        <w:t xml:space="preserve">      </w:t>
      </w:r>
    </w:p>
    <w:p w:rsidR="00605FD2" w:rsidRDefault="00605FD2" w:rsidP="00A6236C">
      <w:r>
        <w:t xml:space="preserve">  if(keyPressed){  </w:t>
      </w:r>
    </w:p>
    <w:p w:rsidR="00605FD2" w:rsidRDefault="00605FD2" w:rsidP="00A6236C">
      <w:r>
        <w:t xml:space="preserve">    if(key== 'e'){ </w:t>
      </w:r>
    </w:p>
    <w:p w:rsidR="00605FD2" w:rsidRDefault="00605FD2" w:rsidP="00A6236C">
      <w:r>
        <w:t xml:space="preserve">      if (mouseButton == RIGHT){</w:t>
      </w:r>
    </w:p>
    <w:p w:rsidR="00605FD2" w:rsidRDefault="00605FD2" w:rsidP="00A6236C">
      <w:r>
        <w:t xml:space="preserve">        ellipse(x,height/2,random(20,200),random(20,200));</w:t>
      </w:r>
    </w:p>
    <w:p w:rsidR="00605FD2" w:rsidRDefault="00605FD2" w:rsidP="00A6236C">
      <w:r>
        <w:t xml:space="preserve">        fill(random(255), random(255),random(255));</w:t>
      </w:r>
    </w:p>
    <w:p w:rsidR="00605FD2" w:rsidRDefault="00605FD2" w:rsidP="00A6236C">
      <w:r>
        <w:t xml:space="preserve">      }</w:t>
      </w:r>
    </w:p>
    <w:p w:rsidR="00605FD2" w:rsidRDefault="00605FD2" w:rsidP="00A6236C">
      <w:r>
        <w:t xml:space="preserve">      if (mouseButton == LEFT){</w:t>
      </w:r>
    </w:p>
    <w:p w:rsidR="00605FD2" w:rsidRDefault="00605FD2" w:rsidP="00A6236C">
      <w:r>
        <w:t xml:space="preserve">        ellipse(width/2,y,random(20,200),random(20,200));</w:t>
      </w:r>
    </w:p>
    <w:p w:rsidR="00605FD2" w:rsidRDefault="00605FD2" w:rsidP="00A6236C">
      <w:r>
        <w:t xml:space="preserve">        fill(random(255), random(255),random(255));</w:t>
      </w:r>
    </w:p>
    <w:p w:rsidR="00605FD2" w:rsidRDefault="00605FD2" w:rsidP="00A6236C">
      <w:r>
        <w:t xml:space="preserve">      }</w:t>
      </w:r>
    </w:p>
    <w:p w:rsidR="00605FD2" w:rsidRDefault="00605FD2" w:rsidP="00A6236C">
      <w:r>
        <w:t xml:space="preserve">      if (mouseButton == CENTER){</w:t>
      </w:r>
    </w:p>
    <w:p w:rsidR="00605FD2" w:rsidRDefault="00605FD2" w:rsidP="00A6236C">
      <w:r>
        <w:t xml:space="preserve">        ellipse(random(width),random(height),random(20,200),random(20,200));</w:t>
      </w:r>
    </w:p>
    <w:p w:rsidR="00605FD2" w:rsidRDefault="00605FD2" w:rsidP="00A6236C">
      <w:r>
        <w:t xml:space="preserve">        fill(random(255), random(255),random(255));</w:t>
      </w:r>
    </w:p>
    <w:p w:rsidR="00605FD2" w:rsidRDefault="00605FD2" w:rsidP="00A6236C">
      <w:r>
        <w:t xml:space="preserve">      }}}</w:t>
      </w:r>
    </w:p>
    <w:p w:rsidR="00605FD2" w:rsidRDefault="00605FD2" w:rsidP="00A6236C">
      <w:r>
        <w:t xml:space="preserve">      </w:t>
      </w:r>
    </w:p>
    <w:p w:rsidR="00605FD2" w:rsidRDefault="00605FD2" w:rsidP="00A6236C">
      <w:r>
        <w:t xml:space="preserve">  if(keyPressed){</w:t>
      </w:r>
    </w:p>
    <w:p w:rsidR="00605FD2" w:rsidRDefault="00605FD2" w:rsidP="00A6236C">
      <w:r>
        <w:t xml:space="preserve">    if(key== 'a'){</w:t>
      </w:r>
      <w:r>
        <w:rPr>
          <w:rFonts w:hint="eastAsia"/>
        </w:rPr>
        <w:t xml:space="preserve">　　　　　　　　　　　　　</w:t>
      </w:r>
    </w:p>
    <w:p w:rsidR="00605FD2" w:rsidRDefault="00605FD2" w:rsidP="00A6236C">
      <w:r>
        <w:t xml:space="preserve">      if(mousePressed){</w:t>
      </w:r>
    </w:p>
    <w:p w:rsidR="00605FD2" w:rsidRDefault="00605FD2" w:rsidP="00A6236C">
      <w:r>
        <w:t xml:space="preserve">        ellipse((x+y)/3,y,random(20,200),random(20,200));</w:t>
      </w:r>
      <w:r>
        <w:rPr>
          <w:rFonts w:hint="eastAsia"/>
        </w:rPr>
        <w:t xml:space="preserve">　　</w:t>
      </w:r>
    </w:p>
    <w:p w:rsidR="00605FD2" w:rsidRDefault="00605FD2" w:rsidP="00A6236C">
      <w:r>
        <w:rPr>
          <w:rFonts w:hint="eastAsia"/>
        </w:rPr>
        <w:t>複雑な動きをさせるために作った物の内ある程度成功したのを付けた。</w:t>
      </w:r>
    </w:p>
    <w:p w:rsidR="00605FD2" w:rsidRDefault="00605FD2" w:rsidP="00A6236C">
      <w:r>
        <w:t xml:space="preserve">        fill(random(255), random(255),random(255));</w:t>
      </w:r>
    </w:p>
    <w:p w:rsidR="00605FD2" w:rsidRDefault="00605FD2" w:rsidP="00A6236C">
      <w:r>
        <w:t xml:space="preserve">    }}}}</w:t>
      </w:r>
    </w:p>
    <w:sectPr w:rsidR="00605FD2" w:rsidSect="00133C8C">
      <w:pgSz w:w="11906" w:h="16838"/>
      <w:pgMar w:top="1985" w:right="1701" w:bottom="1701" w:left="1701"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游明朝">
    <w:altName w:val="ＭＳ 明朝"/>
    <w:panose1 w:val="00000000000000000000"/>
    <w:charset w:val="80"/>
    <w:family w:val="roman"/>
    <w:notTrueType/>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6236C"/>
    <w:rsid w:val="00133C8C"/>
    <w:rsid w:val="00226134"/>
    <w:rsid w:val="0032775A"/>
    <w:rsid w:val="004C1BAD"/>
    <w:rsid w:val="004C690F"/>
    <w:rsid w:val="005838A2"/>
    <w:rsid w:val="005A68E5"/>
    <w:rsid w:val="00605FD2"/>
    <w:rsid w:val="00683A26"/>
    <w:rsid w:val="00781E7F"/>
    <w:rsid w:val="008C297A"/>
    <w:rsid w:val="008E518D"/>
    <w:rsid w:val="00987285"/>
    <w:rsid w:val="00A6236C"/>
    <w:rsid w:val="00AA6FB1"/>
    <w:rsid w:val="00B120C0"/>
    <w:rsid w:val="00B95A88"/>
    <w:rsid w:val="00E46B66"/>
    <w:rsid w:val="00ED3218"/>
  </w:rsids>
  <m:mathPr>
    <m:mathFont m:val="Cambria Math"/>
    <m:brkBin m:val="before"/>
    <m:brkBinSub m:val="--"/>
    <m:smallFrac m:val="off"/>
    <m:dispDef/>
    <m:lMargin m:val="0"/>
    <m:rMargin m:val="0"/>
    <m:defJc m:val="centerGroup"/>
    <m:wrapIndent m:val="1440"/>
    <m:intLim m:val="subSup"/>
    <m:naryLim m:val="undOvr"/>
  </m:mathPr>
  <w:uiCompat97To2003/>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游明朝" w:eastAsia="游明朝" w:hAnsi="游明朝" w:cs="Times New Roman"/>
        <w:kern w:val="2"/>
        <w:sz w:val="21"/>
        <w:szCs w:val="22"/>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C8C"/>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2</Pages>
  <Words>264</Words>
  <Characters>1505</Characters>
  <Application>Microsoft Office Outlook</Application>
  <DocSecurity>0</DocSecurity>
  <Lines>0</Lines>
  <Paragraphs>0</Paragraphs>
  <ScaleCrop>false</ScaleCrop>
  <Company>関西学院大学</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float x=random(width);　　　randomはネットで知って使うことにした</dc:title>
  <dc:subject/>
  <dc:creator>須藤　鴻希</dc:creator>
  <cp:keywords/>
  <dc:description/>
  <cp:lastModifiedBy>kohtan</cp:lastModifiedBy>
  <cp:revision>2</cp:revision>
  <dcterms:created xsi:type="dcterms:W3CDTF">2016-07-08T06:15:00Z</dcterms:created>
  <dcterms:modified xsi:type="dcterms:W3CDTF">2016-07-08T06:15:00Z</dcterms:modified>
</cp:coreProperties>
</file>